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073" w:rsidRPr="008A1073" w:rsidRDefault="008A1073" w:rsidP="00FD1AE2">
      <w:pPr>
        <w:pStyle w:val="Heading1"/>
        <w:rPr>
          <w:lang w:val="en-GB"/>
        </w:rPr>
      </w:pPr>
      <w:r>
        <w:rPr>
          <w:lang w:val="en-GB"/>
        </w:rPr>
        <w:t>Interacting MESC cells</w:t>
      </w:r>
    </w:p>
    <w:p w:rsidR="00667B2D" w:rsidRDefault="00667B2D" w:rsidP="00667B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Place cells randomly on a lattice. Could also be according to some pre-defined distribution (e.g. energy minimization)</w:t>
      </w:r>
      <w:r w:rsidR="008A1073">
        <w:rPr>
          <w:lang w:val="en-GB"/>
        </w:rPr>
        <w:t>, or purely randomly.</w:t>
      </w:r>
      <w:r>
        <w:rPr>
          <w:lang w:val="en-GB"/>
        </w:rPr>
        <w:t xml:space="preserve"> Choose cell number and dimension to match some initial density.</w:t>
      </w:r>
    </w:p>
    <w:p w:rsidR="00FD1AE2" w:rsidRDefault="00FD1AE2" w:rsidP="00FD1AE2">
      <w:pPr>
        <w:pStyle w:val="ListParagraph"/>
        <w:numPr>
          <w:ilvl w:val="1"/>
          <w:numId w:val="1"/>
        </w:numPr>
        <w:rPr>
          <w:color w:val="FF0000"/>
          <w:lang w:val="en-GB"/>
        </w:rPr>
      </w:pPr>
      <w:r w:rsidRPr="00FD1AE2">
        <w:rPr>
          <w:color w:val="FF0000"/>
          <w:lang w:val="en-GB"/>
        </w:rPr>
        <w:t>Which initial distribution best matches experimental settings?</w:t>
      </w:r>
      <w:r>
        <w:rPr>
          <w:color w:val="FF0000"/>
          <w:lang w:val="en-GB"/>
        </w:rPr>
        <w:t xml:space="preserve"> Look into NND distribution in stem cells.</w:t>
      </w:r>
    </w:p>
    <w:p w:rsidR="00FD1AE2" w:rsidRDefault="00FD1AE2" w:rsidP="00FD1AE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Idea: link g(r), density  of states at distance r, to a way of distributing the cells.</w:t>
      </w:r>
    </w:p>
    <w:p w:rsidR="00FD1AE2" w:rsidRPr="00FD1AE2" w:rsidRDefault="00FD1AE2" w:rsidP="00FD1AE2">
      <w:pPr>
        <w:pStyle w:val="ListParagraph"/>
        <w:numPr>
          <w:ilvl w:val="1"/>
          <w:numId w:val="1"/>
        </w:numPr>
        <w:rPr>
          <w:color w:val="FF0000"/>
          <w:lang w:val="en-GB"/>
        </w:rPr>
      </w:pPr>
    </w:p>
    <w:p w:rsidR="00667B2D" w:rsidRDefault="00667B2D" w:rsidP="00667B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Simulate dy</w:t>
      </w:r>
      <w:r w:rsidR="00155CCE">
        <w:rPr>
          <w:lang w:val="en-GB"/>
        </w:rPr>
        <w:t>namics using cellular automaton.</w:t>
      </w:r>
    </w:p>
    <w:p w:rsidR="00163F13" w:rsidRDefault="00163F13" w:rsidP="00155CC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 observe that cells at low densities tend to aggregate together. Cell motility also needs to be taken into account.</w:t>
      </w:r>
    </w:p>
    <w:p w:rsidR="00FD1AE2" w:rsidRDefault="00FD1AE2" w:rsidP="00FD1AE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It might help to calculate the signalling strength. This can be done as follows: (1) estimate from the number density approach,  or (2) calculate exactly.</w:t>
      </w:r>
    </w:p>
    <w:p w:rsidR="00FD1AE2" w:rsidRPr="00155CCE" w:rsidRDefault="00FD1AE2" w:rsidP="00155CCE">
      <w:pPr>
        <w:pStyle w:val="ListParagraph"/>
        <w:numPr>
          <w:ilvl w:val="0"/>
          <w:numId w:val="1"/>
        </w:numPr>
        <w:rPr>
          <w:lang w:val="en-GB"/>
        </w:rPr>
      </w:pPr>
    </w:p>
    <w:p w:rsidR="00155CCE" w:rsidRPr="004F2920" w:rsidRDefault="00155CCE" w:rsidP="00155CCE">
      <w:pPr>
        <w:rPr>
          <w:u w:val="single"/>
          <w:lang w:val="en-GB"/>
        </w:rPr>
      </w:pPr>
      <w:r w:rsidRPr="004F2920">
        <w:rPr>
          <w:u w:val="single"/>
          <w:lang w:val="en-GB"/>
        </w:rPr>
        <w:t>Differentiation process</w:t>
      </w:r>
    </w:p>
    <w:p w:rsidR="00155CCE" w:rsidRDefault="00155CCE" w:rsidP="00155CC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Stem cells -&gt; </w:t>
      </w:r>
      <w:proofErr w:type="spellStart"/>
      <w:r>
        <w:rPr>
          <w:lang w:val="en-GB"/>
        </w:rPr>
        <w:t>mesendoderm</w:t>
      </w:r>
      <w:proofErr w:type="spellEnd"/>
      <w:r>
        <w:rPr>
          <w:lang w:val="en-GB"/>
        </w:rPr>
        <w:t xml:space="preserve"> / neuro-ectoderm</w:t>
      </w:r>
      <w:r w:rsidR="004F2920">
        <w:rPr>
          <w:lang w:val="en-GB"/>
        </w:rPr>
        <w:t>. Irreversible process; no spontaneous reversal.</w:t>
      </w:r>
    </w:p>
    <w:p w:rsidR="00155CCE" w:rsidRDefault="00155CCE" w:rsidP="00155CC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Differentiation process driven by signalling molecules </w:t>
      </w:r>
      <w:r w:rsidR="008A1073">
        <w:rPr>
          <w:lang w:val="en-GB"/>
        </w:rPr>
        <w:t>(LIF, WNT, FGF)</w:t>
      </w:r>
      <w:r w:rsidR="009C1622">
        <w:rPr>
          <w:lang w:val="en-GB"/>
        </w:rPr>
        <w:t>.</w:t>
      </w:r>
    </w:p>
    <w:p w:rsidR="00155CCE" w:rsidRDefault="008A1073" w:rsidP="00155CC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Density has influence on sig</w:t>
      </w:r>
      <w:r w:rsidR="00085BEA">
        <w:rPr>
          <w:lang w:val="en-GB"/>
        </w:rPr>
        <w:t>nalling molecule concentration.</w:t>
      </w:r>
    </w:p>
    <w:p w:rsidR="00155CCE" w:rsidRPr="004F2920" w:rsidRDefault="008A1073" w:rsidP="00155CC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Other forms of signalling might also play a role. </w:t>
      </w:r>
    </w:p>
    <w:p w:rsidR="00B353A0" w:rsidRDefault="00155CCE" w:rsidP="00B353A0">
      <w:pPr>
        <w:pStyle w:val="Heading2"/>
        <w:rPr>
          <w:lang w:val="en-GB"/>
        </w:rPr>
      </w:pPr>
      <w:r>
        <w:rPr>
          <w:lang w:val="en-GB"/>
        </w:rPr>
        <w:t>Building the model</w:t>
      </w:r>
    </w:p>
    <w:p w:rsidR="00B353A0" w:rsidRPr="00CD0B01" w:rsidRDefault="00B353A0" w:rsidP="00B353A0">
      <w:pPr>
        <w:rPr>
          <w:u w:val="single"/>
          <w:lang w:val="en-GB"/>
        </w:rPr>
      </w:pPr>
      <w:r w:rsidRPr="00CD0B01">
        <w:rPr>
          <w:u w:val="single"/>
          <w:lang w:val="en-GB"/>
        </w:rPr>
        <w:t>Density-dependent survival</w:t>
      </w:r>
    </w:p>
    <w:p w:rsidR="008A1073" w:rsidRPr="00FD1AE2" w:rsidRDefault="008A1073" w:rsidP="008A1073">
      <w:pPr>
        <w:pStyle w:val="ListParagraph"/>
        <w:numPr>
          <w:ilvl w:val="0"/>
          <w:numId w:val="3"/>
        </w:numPr>
        <w:rPr>
          <w:color w:val="00B050"/>
          <w:lang w:val="en-GB"/>
        </w:rPr>
      </w:pPr>
      <w:r w:rsidRPr="00FD1AE2">
        <w:rPr>
          <w:color w:val="00B050"/>
          <w:lang w:val="en-GB"/>
        </w:rPr>
        <w:t>Cellular automaton for randomly placed cells.</w:t>
      </w:r>
    </w:p>
    <w:p w:rsidR="00FD1AE2" w:rsidRPr="00FD1AE2" w:rsidRDefault="00FD1AE2" w:rsidP="00FD1AE2">
      <w:pPr>
        <w:pStyle w:val="ListParagraph"/>
        <w:numPr>
          <w:ilvl w:val="1"/>
          <w:numId w:val="3"/>
        </w:numPr>
        <w:rPr>
          <w:color w:val="F79646" w:themeColor="accent6"/>
          <w:lang w:val="en-GB"/>
        </w:rPr>
      </w:pPr>
      <w:r w:rsidRPr="00FD1AE2">
        <w:rPr>
          <w:color w:val="F79646" w:themeColor="accent6"/>
          <w:lang w:val="en-GB"/>
        </w:rPr>
        <w:t>Randomly place cells.</w:t>
      </w:r>
    </w:p>
    <w:p w:rsidR="00FD1AE2" w:rsidRPr="00FD1AE2" w:rsidRDefault="00FD1AE2" w:rsidP="00FD1AE2">
      <w:pPr>
        <w:pStyle w:val="ListParagraph"/>
        <w:numPr>
          <w:ilvl w:val="1"/>
          <w:numId w:val="3"/>
        </w:numPr>
        <w:rPr>
          <w:color w:val="00B050"/>
          <w:lang w:val="en-GB"/>
        </w:rPr>
      </w:pPr>
      <w:r w:rsidRPr="00FD1AE2">
        <w:rPr>
          <w:color w:val="00B050"/>
          <w:lang w:val="en-GB"/>
        </w:rPr>
        <w:t>Update rules.</w:t>
      </w:r>
    </w:p>
    <w:p w:rsidR="00FD1AE2" w:rsidRPr="00FD1AE2" w:rsidRDefault="00FD1AE2" w:rsidP="00FD1AE2">
      <w:pPr>
        <w:pStyle w:val="ListParagraph"/>
        <w:numPr>
          <w:ilvl w:val="1"/>
          <w:numId w:val="3"/>
        </w:numPr>
        <w:rPr>
          <w:color w:val="00B050"/>
          <w:lang w:val="en-GB"/>
        </w:rPr>
      </w:pPr>
      <w:r w:rsidRPr="00FD1AE2">
        <w:rPr>
          <w:color w:val="00B050"/>
          <w:lang w:val="en-GB"/>
        </w:rPr>
        <w:t>Visualization.</w:t>
      </w:r>
    </w:p>
    <w:p w:rsidR="00CD0B01" w:rsidRDefault="00CD0B01" w:rsidP="008A107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Analyse dynamics</w:t>
      </w:r>
      <w:r>
        <w:rPr>
          <w:lang w:val="en-GB"/>
        </w:rPr>
        <w:tab/>
      </w:r>
    </w:p>
    <w:p w:rsidR="00CD0B01" w:rsidRPr="00CD0B01" w:rsidRDefault="00CD0B01" w:rsidP="00CD0B01">
      <w:pPr>
        <w:pStyle w:val="ListParagraph"/>
        <w:numPr>
          <w:ilvl w:val="1"/>
          <w:numId w:val="3"/>
        </w:numPr>
        <w:rPr>
          <w:color w:val="00B050"/>
          <w:lang w:val="en-GB"/>
        </w:rPr>
      </w:pPr>
      <w:r w:rsidRPr="00CD0B01">
        <w:rPr>
          <w:color w:val="00B050"/>
          <w:lang w:val="en-GB"/>
        </w:rPr>
        <w:t>NND distribution</w:t>
      </w:r>
    </w:p>
    <w:p w:rsidR="00CD0B01" w:rsidRDefault="00CD0B01" w:rsidP="00CD0B01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Spatial order.</w:t>
      </w:r>
    </w:p>
    <w:p w:rsidR="00CD0B01" w:rsidRDefault="00CD0B01" w:rsidP="00CD0B01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Statistics on survival rates.</w:t>
      </w:r>
    </w:p>
    <w:p w:rsidR="00CD0B01" w:rsidRDefault="00CD0B01" w:rsidP="00CD0B01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Mean field approach seems possible. Analytical framework? </w:t>
      </w:r>
    </w:p>
    <w:p w:rsidR="00CD0B01" w:rsidRDefault="00CD0B01" w:rsidP="00CD0B01">
      <w:pPr>
        <w:pStyle w:val="ListParagraph"/>
        <w:numPr>
          <w:ilvl w:val="1"/>
          <w:numId w:val="3"/>
        </w:numPr>
        <w:rPr>
          <w:lang w:val="en-GB"/>
        </w:rPr>
      </w:pPr>
    </w:p>
    <w:p w:rsidR="00CD0B01" w:rsidRPr="00CD0B01" w:rsidRDefault="00CD0B01" w:rsidP="00CD0B0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Stochastic survival rate.</w:t>
      </w:r>
    </w:p>
    <w:p w:rsidR="00B353A0" w:rsidRPr="00B353A0" w:rsidRDefault="00B353A0" w:rsidP="00B353A0">
      <w:pPr>
        <w:rPr>
          <w:u w:val="single"/>
          <w:lang w:val="en-GB"/>
        </w:rPr>
      </w:pPr>
      <w:r w:rsidRPr="00B353A0">
        <w:rPr>
          <w:u w:val="single"/>
          <w:lang w:val="en-GB"/>
        </w:rPr>
        <w:t>Cell differentiation</w:t>
      </w:r>
    </w:p>
    <w:p w:rsidR="008A1073" w:rsidRDefault="008A1073" w:rsidP="008A107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Differentiation process for a single cell.</w:t>
      </w:r>
    </w:p>
    <w:p w:rsidR="008A1073" w:rsidRDefault="008A1073" w:rsidP="008A107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Cellular automaton + differentiation.</w:t>
      </w:r>
    </w:p>
    <w:p w:rsidR="00B353A0" w:rsidRDefault="00B353A0" w:rsidP="00B353A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Add more molecules (</w:t>
      </w:r>
      <w:proofErr w:type="spellStart"/>
      <w:r>
        <w:rPr>
          <w:lang w:val="en-GB"/>
        </w:rPr>
        <w:t>Wnt</w:t>
      </w:r>
      <w:proofErr w:type="spellEnd"/>
      <w:r>
        <w:rPr>
          <w:lang w:val="en-GB"/>
        </w:rPr>
        <w:t>, FGF)</w:t>
      </w:r>
    </w:p>
    <w:p w:rsidR="00B353A0" w:rsidRPr="00B353A0" w:rsidRDefault="00B353A0" w:rsidP="00B353A0">
      <w:pPr>
        <w:rPr>
          <w:u w:val="single"/>
          <w:lang w:val="en-GB"/>
        </w:rPr>
      </w:pPr>
      <w:r w:rsidRPr="00B353A0">
        <w:rPr>
          <w:u w:val="single"/>
          <w:lang w:val="en-GB"/>
        </w:rPr>
        <w:t>Additional features</w:t>
      </w:r>
      <w:r>
        <w:rPr>
          <w:u w:val="single"/>
          <w:lang w:val="en-GB"/>
        </w:rPr>
        <w:t xml:space="preserve"> / comments</w:t>
      </w:r>
    </w:p>
    <w:p w:rsidR="008A1073" w:rsidRDefault="008A1073" w:rsidP="008A107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Cell motility</w:t>
      </w:r>
      <w:r w:rsidR="006B2CC8">
        <w:rPr>
          <w:lang w:val="en-GB"/>
        </w:rPr>
        <w:t xml:space="preserve">. </w:t>
      </w:r>
    </w:p>
    <w:p w:rsidR="006B2CC8" w:rsidRDefault="006B2CC8" w:rsidP="006B2CC8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lastRenderedPageBreak/>
        <w:t>Mechanism = chemotaxis?</w:t>
      </w:r>
    </w:p>
    <w:p w:rsidR="008A1073" w:rsidRPr="00CD0B01" w:rsidRDefault="00B353A0" w:rsidP="00CD0B0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First take</w:t>
      </w:r>
      <w:r w:rsidR="008A1073">
        <w:rPr>
          <w:lang w:val="en-GB"/>
        </w:rPr>
        <w:t xml:space="preserve"> only signalling molecules into account, no </w:t>
      </w:r>
      <w:proofErr w:type="spellStart"/>
      <w:r w:rsidR="008A1073">
        <w:rPr>
          <w:lang w:val="en-GB"/>
        </w:rPr>
        <w:t>juxtacrine</w:t>
      </w:r>
      <w:proofErr w:type="spellEnd"/>
      <w:r w:rsidR="008A1073">
        <w:rPr>
          <w:lang w:val="en-GB"/>
        </w:rPr>
        <w:t xml:space="preserve"> signalling. This way we can see whether with only autocrine and paracrine signalling this might work.</w:t>
      </w:r>
      <w:r w:rsidR="00CD0B01">
        <w:rPr>
          <w:lang w:val="en-GB"/>
        </w:rPr>
        <w:t xml:space="preserve"> </w:t>
      </w:r>
      <w:r w:rsidRPr="00CD0B01">
        <w:rPr>
          <w:lang w:val="en-GB"/>
        </w:rPr>
        <w:t>If not a good match, add other signalling methods.</w:t>
      </w:r>
    </w:p>
    <w:p w:rsidR="00B353A0" w:rsidRDefault="00B353A0" w:rsidP="008A1073">
      <w:pPr>
        <w:pStyle w:val="ListParagraph"/>
        <w:numPr>
          <w:ilvl w:val="0"/>
          <w:numId w:val="3"/>
        </w:numPr>
        <w:rPr>
          <w:lang w:val="en-GB"/>
        </w:rPr>
      </w:pPr>
    </w:p>
    <w:p w:rsidR="004F2920" w:rsidRDefault="004F2920" w:rsidP="004F2920">
      <w:pPr>
        <w:pStyle w:val="Heading2"/>
        <w:rPr>
          <w:lang w:val="en-GB"/>
        </w:rPr>
      </w:pPr>
      <w:r>
        <w:rPr>
          <w:lang w:val="en-GB"/>
        </w:rPr>
        <w:t>Key questions and quantities to look for</w:t>
      </w:r>
    </w:p>
    <w:p w:rsidR="00FD1AE2" w:rsidRPr="00FD1AE2" w:rsidRDefault="00FD1AE2" w:rsidP="00FD1AE2">
      <w:pPr>
        <w:rPr>
          <w:u w:val="single"/>
          <w:lang w:val="en-GB"/>
        </w:rPr>
      </w:pPr>
      <w:r w:rsidRPr="00FD1AE2">
        <w:rPr>
          <w:u w:val="single"/>
          <w:lang w:val="en-GB"/>
        </w:rPr>
        <w:t>Density-dependent survival</w:t>
      </w:r>
    </w:p>
    <w:p w:rsidR="00FD1AE2" w:rsidRDefault="00FD1AE2" w:rsidP="004F292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Density-dependent survival: can it be explained by the effect of a single signalling molecule?</w:t>
      </w:r>
    </w:p>
    <w:p w:rsidR="00FD1AE2" w:rsidRDefault="00FD1AE2" w:rsidP="004F292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Characteristics of surviving cells vs. dead cells.</w:t>
      </w:r>
    </w:p>
    <w:p w:rsidR="00FD1AE2" w:rsidRDefault="00FD1AE2" w:rsidP="00FD1AE2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NND</w:t>
      </w:r>
    </w:p>
    <w:p w:rsidR="00FD1AE2" w:rsidRPr="00FD1AE2" w:rsidRDefault="00FD1AE2" w:rsidP="00FD1AE2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Higher order neighbour distances?</w:t>
      </w:r>
    </w:p>
    <w:p w:rsidR="00FD1AE2" w:rsidRDefault="00FD1AE2" w:rsidP="004F292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Predict survival rate of population. </w:t>
      </w:r>
    </w:p>
    <w:p w:rsidR="00FD1AE2" w:rsidRDefault="00FD1AE2" w:rsidP="004F292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Clustering index.</w:t>
      </w:r>
    </w:p>
    <w:p w:rsidR="00FD1AE2" w:rsidRDefault="00BF61E1" w:rsidP="004F292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If not a good match with data, try altering characteristics:</w:t>
      </w:r>
    </w:p>
    <w:p w:rsidR="00BF61E1" w:rsidRDefault="00BF61E1" w:rsidP="00BF61E1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Hard disks -&gt; overlapping cells allowed.</w:t>
      </w:r>
    </w:p>
    <w:p w:rsidR="00BF61E1" w:rsidRDefault="00BF61E1" w:rsidP="00BF61E1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Non-random initial distribution (think about how to implement).</w:t>
      </w:r>
    </w:p>
    <w:p w:rsidR="00BF61E1" w:rsidRDefault="00BF61E1" w:rsidP="004F292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</w:t>
      </w:r>
      <w:bookmarkStart w:id="0" w:name="_GoBack"/>
      <w:bookmarkEnd w:id="0"/>
    </w:p>
    <w:p w:rsidR="00FD1AE2" w:rsidRPr="00FD1AE2" w:rsidRDefault="00FD1AE2" w:rsidP="00FD1AE2">
      <w:pPr>
        <w:rPr>
          <w:u w:val="single"/>
          <w:lang w:val="en-GB"/>
        </w:rPr>
      </w:pPr>
      <w:r w:rsidRPr="00FD1AE2">
        <w:rPr>
          <w:u w:val="single"/>
          <w:lang w:val="en-GB"/>
        </w:rPr>
        <w:t>Collective cell differentiation</w:t>
      </w:r>
    </w:p>
    <w:p w:rsidR="004F2920" w:rsidRDefault="004F2920" w:rsidP="004F292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Is cell differentiation mainly an autonomous effect or a collective effect?</w:t>
      </w:r>
    </w:p>
    <w:p w:rsidR="004F2920" w:rsidRDefault="004F2920" w:rsidP="00FD1AE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Percentage of differentiated cells (as function of time)</w:t>
      </w:r>
    </w:p>
    <w:p w:rsidR="00BA2DAE" w:rsidRDefault="00BA2DAE" w:rsidP="00BA2DAE">
      <w:pPr>
        <w:pStyle w:val="Heading3"/>
        <w:rPr>
          <w:lang w:val="en-GB"/>
        </w:rPr>
      </w:pPr>
      <w:r>
        <w:rPr>
          <w:lang w:val="en-GB"/>
        </w:rPr>
        <w:t>Interesting parameters</w:t>
      </w:r>
    </w:p>
    <w:p w:rsidR="006301D8" w:rsidRDefault="006301D8" w:rsidP="00BA2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Closed boundaries</w:t>
      </w:r>
    </w:p>
    <w:p w:rsidR="00BA2DAE" w:rsidRPr="00BA2DAE" w:rsidRDefault="00BA2DAE" w:rsidP="00BA2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</w:pPr>
      <w:r w:rsidRPr="00BA2DAE"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Many cells switch off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, but not all</w:t>
      </w:r>
    </w:p>
    <w:p w:rsidR="00BA2DAE" w:rsidRPr="00BA2DAE" w:rsidRDefault="00BA2DAE" w:rsidP="00BA2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BA2DAE">
        <w:rPr>
          <w:rFonts w:ascii="Courier New" w:hAnsi="Courier New" w:cs="Courier New"/>
          <w:color w:val="000000"/>
          <w:sz w:val="20"/>
          <w:szCs w:val="20"/>
          <w:lang w:val="en-GB"/>
        </w:rPr>
        <w:t>L = 2;</w:t>
      </w:r>
    </w:p>
    <w:p w:rsidR="00BA2DAE" w:rsidRPr="00BA2DAE" w:rsidRDefault="00BA2DAE" w:rsidP="00BA2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BA2DA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R = 0.02; </w:t>
      </w:r>
      <w:r w:rsidRPr="00BA2DAE">
        <w:rPr>
          <w:rFonts w:ascii="Courier New" w:hAnsi="Courier New" w:cs="Courier New"/>
          <w:color w:val="228B22"/>
          <w:sz w:val="20"/>
          <w:szCs w:val="20"/>
          <w:lang w:val="en-GB"/>
        </w:rPr>
        <w:t>% disc radius</w:t>
      </w:r>
    </w:p>
    <w:p w:rsidR="00BA2DAE" w:rsidRPr="00BA2DAE" w:rsidRDefault="00BA2DAE" w:rsidP="00BA2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BA2DA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n = 10; </w:t>
      </w:r>
      <w:r w:rsidRPr="00BA2DAE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</w:t>
      </w:r>
      <w:proofErr w:type="spellStart"/>
      <w:r w:rsidRPr="00BA2DAE">
        <w:rPr>
          <w:rFonts w:ascii="Courier New" w:hAnsi="Courier New" w:cs="Courier New"/>
          <w:color w:val="228B22"/>
          <w:sz w:val="20"/>
          <w:szCs w:val="20"/>
          <w:lang w:val="en-GB"/>
        </w:rPr>
        <w:t>nmax</w:t>
      </w:r>
      <w:proofErr w:type="spellEnd"/>
      <w:r w:rsidRPr="00BA2DAE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= L/R (square packing)</w:t>
      </w:r>
    </w:p>
    <w:p w:rsidR="006301D8" w:rsidRPr="006301D8" w:rsidRDefault="006301D8" w:rsidP="00630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301D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K = 16; </w:t>
      </w:r>
    </w:p>
    <w:p w:rsidR="006301D8" w:rsidRPr="006301D8" w:rsidRDefault="006301D8" w:rsidP="00630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301D8">
        <w:rPr>
          <w:rFonts w:ascii="Courier New" w:hAnsi="Courier New" w:cs="Courier New"/>
          <w:color w:val="000000"/>
          <w:sz w:val="20"/>
          <w:szCs w:val="20"/>
          <w:lang w:val="en-GB"/>
        </w:rPr>
        <w:t>S = 8;</w:t>
      </w:r>
    </w:p>
    <w:p w:rsidR="00BA2DAE" w:rsidRPr="00BA2DAE" w:rsidRDefault="00BA2DAE" w:rsidP="00BA2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6301D8" w:rsidRDefault="006301D8" w:rsidP="00BA2DAE">
      <w:pPr>
        <w:rPr>
          <w:lang w:val="en-GB"/>
        </w:rPr>
      </w:pPr>
      <w:r>
        <w:rPr>
          <w:lang w:val="en-GB"/>
        </w:rPr>
        <w:t xml:space="preserve">All cells switch off, but slowly: n=9 </w:t>
      </w:r>
    </w:p>
    <w:p w:rsidR="006301D8" w:rsidRDefault="006301D8" w:rsidP="00BA2DAE">
      <w:pPr>
        <w:rPr>
          <w:lang w:val="en-GB"/>
        </w:rPr>
      </w:pPr>
      <w:r>
        <w:rPr>
          <w:lang w:val="en-GB"/>
        </w:rPr>
        <w:t xml:space="preserve">All cells stay alive: n=12 (very hard to obtain with random sampling, </w:t>
      </w:r>
      <w:r w:rsidRPr="006301D8">
        <w:rPr>
          <w:lang w:val="en-GB"/>
        </w:rPr>
        <w:t>245917</w:t>
      </w:r>
      <w:r>
        <w:rPr>
          <w:lang w:val="en-GB"/>
        </w:rPr>
        <w:t xml:space="preserve"> rejections)</w:t>
      </w:r>
    </w:p>
    <w:p w:rsidR="00BE6AD0" w:rsidRDefault="00BE6AD0" w:rsidP="00BA2DAE">
      <w:pPr>
        <w:rPr>
          <w:lang w:val="en-GB"/>
        </w:rPr>
      </w:pPr>
      <w:r>
        <w:rPr>
          <w:lang w:val="en-GB"/>
        </w:rPr>
        <w:t>TUD208129\</w:t>
      </w:r>
      <w:proofErr w:type="spellStart"/>
      <w:r>
        <w:rPr>
          <w:lang w:val="en-GB"/>
        </w:rPr>
        <w:t>localadmin</w:t>
      </w:r>
      <w:proofErr w:type="spellEnd"/>
    </w:p>
    <w:p w:rsidR="006301D8" w:rsidRDefault="006301D8" w:rsidP="00BA2DAE">
      <w:pPr>
        <w:rPr>
          <w:lang w:val="en-GB"/>
        </w:rPr>
      </w:pPr>
    </w:p>
    <w:p w:rsidR="006301D8" w:rsidRPr="00BA2DAE" w:rsidRDefault="006301D8" w:rsidP="00BA2DAE">
      <w:pPr>
        <w:rPr>
          <w:lang w:val="en-GB"/>
        </w:rPr>
      </w:pPr>
    </w:p>
    <w:sectPr w:rsidR="006301D8" w:rsidRPr="00BA2D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40F94"/>
    <w:multiLevelType w:val="hybridMultilevel"/>
    <w:tmpl w:val="08E6CB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752D4"/>
    <w:multiLevelType w:val="hybridMultilevel"/>
    <w:tmpl w:val="767E4B82"/>
    <w:lvl w:ilvl="0" w:tplc="9DAA1A9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FE745A"/>
    <w:multiLevelType w:val="hybridMultilevel"/>
    <w:tmpl w:val="5F3051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1C44C8"/>
    <w:multiLevelType w:val="hybridMultilevel"/>
    <w:tmpl w:val="082E1B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39"/>
    <w:rsid w:val="00085BEA"/>
    <w:rsid w:val="00155CCE"/>
    <w:rsid w:val="00163F13"/>
    <w:rsid w:val="0026249F"/>
    <w:rsid w:val="003D5EAC"/>
    <w:rsid w:val="004F22E5"/>
    <w:rsid w:val="004F2920"/>
    <w:rsid w:val="006301D8"/>
    <w:rsid w:val="00667B2D"/>
    <w:rsid w:val="006B2CC8"/>
    <w:rsid w:val="008A1073"/>
    <w:rsid w:val="00910B00"/>
    <w:rsid w:val="009C1622"/>
    <w:rsid w:val="00B353A0"/>
    <w:rsid w:val="00BA2DAE"/>
    <w:rsid w:val="00BE6AD0"/>
    <w:rsid w:val="00BF61E1"/>
    <w:rsid w:val="00C23941"/>
    <w:rsid w:val="00CD0B01"/>
    <w:rsid w:val="00F97939"/>
    <w:rsid w:val="00FD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B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4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2D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B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7B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24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2DA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B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4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2D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B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7B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24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2DA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1AF77F6C</Template>
  <TotalTime>774</TotalTime>
  <Pages>2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Yiteng Dang - TNW</dc:creator>
  <cp:keywords/>
  <dc:description/>
  <cp:lastModifiedBy>Yiteng Dang - TNW</cp:lastModifiedBy>
  <cp:revision>13</cp:revision>
  <dcterms:created xsi:type="dcterms:W3CDTF">2017-09-26T10:07:00Z</dcterms:created>
  <dcterms:modified xsi:type="dcterms:W3CDTF">2017-09-29T11:25:00Z</dcterms:modified>
</cp:coreProperties>
</file>